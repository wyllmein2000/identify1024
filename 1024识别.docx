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20A1C" w14:textId="77777777" w:rsidR="00521650" w:rsidRPr="00FB5578" w:rsidRDefault="00521650" w:rsidP="00521650">
      <w:pPr>
        <w:spacing w:line="360" w:lineRule="auto"/>
        <w:jc w:val="center"/>
        <w:rPr>
          <w:rFonts w:asciiTheme="minorHAnsi" w:eastAsia="华文仿宋" w:hAnsiTheme="minorHAnsi"/>
          <w:sz w:val="1000"/>
          <w:szCs w:val="144"/>
        </w:rPr>
      </w:pPr>
      <w:bookmarkStart w:id="0" w:name="_GoBack"/>
      <w:bookmarkEnd w:id="0"/>
      <w:r w:rsidRPr="00FB5578">
        <w:rPr>
          <w:rFonts w:asciiTheme="minorHAnsi" w:eastAsia="华文仿宋" w:hAnsiTheme="minorHAnsi"/>
          <w:sz w:val="1000"/>
          <w:szCs w:val="144"/>
        </w:rPr>
        <w:t>1</w:t>
      </w:r>
    </w:p>
    <w:p w14:paraId="1D7AB19C" w14:textId="77777777" w:rsidR="00347B82" w:rsidRPr="00096CFA" w:rsidRDefault="00521650" w:rsidP="00521650">
      <w:pPr>
        <w:spacing w:line="360" w:lineRule="auto"/>
        <w:jc w:val="center"/>
        <w:rPr>
          <w:rFonts w:hint="eastAsia"/>
          <w:sz w:val="1000"/>
          <w:szCs w:val="144"/>
        </w:rPr>
      </w:pPr>
      <w:r w:rsidRPr="00096CFA">
        <w:rPr>
          <w:rFonts w:hint="eastAsia"/>
          <w:sz w:val="1000"/>
          <w:szCs w:val="144"/>
        </w:rPr>
        <w:lastRenderedPageBreak/>
        <w:t>0</w:t>
      </w:r>
    </w:p>
    <w:p w14:paraId="06FC748F" w14:textId="77777777" w:rsidR="00521650" w:rsidRPr="00096CFA" w:rsidRDefault="00521650" w:rsidP="00521650">
      <w:pPr>
        <w:spacing w:line="360" w:lineRule="auto"/>
        <w:jc w:val="center"/>
        <w:rPr>
          <w:rFonts w:hint="eastAsia"/>
          <w:sz w:val="1000"/>
          <w:szCs w:val="144"/>
        </w:rPr>
      </w:pPr>
      <w:r w:rsidRPr="00096CFA">
        <w:rPr>
          <w:rFonts w:hint="eastAsia"/>
          <w:sz w:val="1000"/>
          <w:szCs w:val="144"/>
        </w:rPr>
        <w:t>2</w:t>
      </w:r>
    </w:p>
    <w:p w14:paraId="1E103EFC" w14:textId="77777777" w:rsidR="00521650" w:rsidRPr="00096CFA" w:rsidRDefault="00521650" w:rsidP="00521650">
      <w:pPr>
        <w:spacing w:line="360" w:lineRule="auto"/>
        <w:jc w:val="center"/>
        <w:rPr>
          <w:rFonts w:hint="eastAsia"/>
          <w:sz w:val="1000"/>
          <w:szCs w:val="144"/>
        </w:rPr>
      </w:pPr>
      <w:r w:rsidRPr="00096CFA">
        <w:rPr>
          <w:rFonts w:hint="eastAsia"/>
          <w:sz w:val="1000"/>
          <w:szCs w:val="144"/>
        </w:rPr>
        <w:t>4</w:t>
      </w:r>
    </w:p>
    <w:sectPr w:rsidR="00521650" w:rsidRPr="00096CFA" w:rsidSect="00096CFA">
      <w:pgSz w:w="11900" w:h="16840"/>
      <w:pgMar w:top="2268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A36DB" w14:textId="77777777" w:rsidR="00096CFA" w:rsidRDefault="00096CFA" w:rsidP="00E72720">
      <w:r>
        <w:separator/>
      </w:r>
    </w:p>
  </w:endnote>
  <w:endnote w:type="continuationSeparator" w:id="0">
    <w:p w14:paraId="518F4254" w14:textId="77777777" w:rsidR="00096CFA" w:rsidRDefault="00096CFA" w:rsidP="00E7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D0364" w14:textId="77777777" w:rsidR="00096CFA" w:rsidRDefault="00096CFA" w:rsidP="00E72720">
      <w:r>
        <w:separator/>
      </w:r>
    </w:p>
  </w:footnote>
  <w:footnote w:type="continuationSeparator" w:id="0">
    <w:p w14:paraId="5BEFCD5D" w14:textId="77777777" w:rsidR="00096CFA" w:rsidRDefault="00096CFA" w:rsidP="00E7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132EA5"/>
    <w:multiLevelType w:val="hybridMultilevel"/>
    <w:tmpl w:val="6E040954"/>
    <w:lvl w:ilvl="0" w:tplc="5758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3A6C18"/>
    <w:multiLevelType w:val="hybridMultilevel"/>
    <w:tmpl w:val="8A4E7184"/>
    <w:lvl w:ilvl="0" w:tplc="FF0C2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50245AF"/>
    <w:multiLevelType w:val="hybridMultilevel"/>
    <w:tmpl w:val="2988B5AC"/>
    <w:lvl w:ilvl="0" w:tplc="26A858C0">
      <w:start w:val="1"/>
      <w:numFmt w:val="decimal"/>
      <w:lvlText w:val="%1."/>
      <w:lvlJc w:val="left"/>
      <w:pPr>
        <w:ind w:left="720" w:hanging="720"/>
      </w:pPr>
      <w:rPr>
        <w:rFonts w:ascii="Cambria" w:eastAsia="宋体" w:hAnsi="Cambria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886238"/>
    <w:multiLevelType w:val="hybridMultilevel"/>
    <w:tmpl w:val="B86A4C7E"/>
    <w:lvl w:ilvl="0" w:tplc="4A40DA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047168"/>
    <w:multiLevelType w:val="hybridMultilevel"/>
    <w:tmpl w:val="32D21642"/>
    <w:lvl w:ilvl="0" w:tplc="2A9E34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DBE6A2D"/>
    <w:multiLevelType w:val="hybridMultilevel"/>
    <w:tmpl w:val="DA20B7F4"/>
    <w:lvl w:ilvl="0" w:tplc="EA08DE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CC65DF"/>
    <w:multiLevelType w:val="hybridMultilevel"/>
    <w:tmpl w:val="9F7259E8"/>
    <w:lvl w:ilvl="0" w:tplc="045802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1B42E2"/>
    <w:multiLevelType w:val="hybridMultilevel"/>
    <w:tmpl w:val="DADE3294"/>
    <w:lvl w:ilvl="0" w:tplc="85D48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1E36C9E"/>
    <w:multiLevelType w:val="hybridMultilevel"/>
    <w:tmpl w:val="76565CE0"/>
    <w:lvl w:ilvl="0" w:tplc="63B8FC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5742A82"/>
    <w:multiLevelType w:val="hybridMultilevel"/>
    <w:tmpl w:val="F85A600C"/>
    <w:lvl w:ilvl="0" w:tplc="4FBEB3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636F09"/>
    <w:multiLevelType w:val="hybridMultilevel"/>
    <w:tmpl w:val="CA08396E"/>
    <w:lvl w:ilvl="0" w:tplc="A66ABC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3601F7"/>
    <w:multiLevelType w:val="hybridMultilevel"/>
    <w:tmpl w:val="A594AB5C"/>
    <w:lvl w:ilvl="0" w:tplc="D16EF9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B151876"/>
    <w:multiLevelType w:val="hybridMultilevel"/>
    <w:tmpl w:val="6AB407F6"/>
    <w:lvl w:ilvl="0" w:tplc="FD02E1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52283C"/>
    <w:multiLevelType w:val="hybridMultilevel"/>
    <w:tmpl w:val="42004B56"/>
    <w:lvl w:ilvl="0" w:tplc="9D624F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D736F49"/>
    <w:multiLevelType w:val="hybridMultilevel"/>
    <w:tmpl w:val="B8CACEDA"/>
    <w:lvl w:ilvl="0" w:tplc="7088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F070945"/>
    <w:multiLevelType w:val="hybridMultilevel"/>
    <w:tmpl w:val="CAAEEB1E"/>
    <w:lvl w:ilvl="0" w:tplc="A75631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01414E"/>
    <w:multiLevelType w:val="hybridMultilevel"/>
    <w:tmpl w:val="C79C3348"/>
    <w:lvl w:ilvl="0" w:tplc="3C920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2320CF7"/>
    <w:multiLevelType w:val="hybridMultilevel"/>
    <w:tmpl w:val="8818ABE6"/>
    <w:lvl w:ilvl="0" w:tplc="1336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6001186"/>
    <w:multiLevelType w:val="hybridMultilevel"/>
    <w:tmpl w:val="2C10CB38"/>
    <w:lvl w:ilvl="0" w:tplc="371446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9A605CB"/>
    <w:multiLevelType w:val="hybridMultilevel"/>
    <w:tmpl w:val="6E10DB1A"/>
    <w:lvl w:ilvl="0" w:tplc="6F7EA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CB25FA9"/>
    <w:multiLevelType w:val="hybridMultilevel"/>
    <w:tmpl w:val="EAA66E10"/>
    <w:lvl w:ilvl="0" w:tplc="56463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11F402A"/>
    <w:multiLevelType w:val="hybridMultilevel"/>
    <w:tmpl w:val="C4765FEE"/>
    <w:lvl w:ilvl="0" w:tplc="FF2CD696">
      <w:start w:val="1"/>
      <w:numFmt w:val="decimal"/>
      <w:lvlText w:val="%1."/>
      <w:lvlJc w:val="left"/>
      <w:pPr>
        <w:ind w:left="360" w:hanging="360"/>
      </w:pPr>
      <w:rPr>
        <w:rFonts w:ascii="Cambria" w:eastAsia="宋体" w:hAnsi="Cambria" w:cs="Times New Roman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24C4A66"/>
    <w:multiLevelType w:val="hybridMultilevel"/>
    <w:tmpl w:val="CE400556"/>
    <w:lvl w:ilvl="0" w:tplc="3ABEF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7527B1C"/>
    <w:multiLevelType w:val="hybridMultilevel"/>
    <w:tmpl w:val="96640E48"/>
    <w:lvl w:ilvl="0" w:tplc="4FA00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7BF49E1"/>
    <w:multiLevelType w:val="hybridMultilevel"/>
    <w:tmpl w:val="55285418"/>
    <w:lvl w:ilvl="0" w:tplc="84BC7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BDC1843"/>
    <w:multiLevelType w:val="hybridMultilevel"/>
    <w:tmpl w:val="51D606D6"/>
    <w:lvl w:ilvl="0" w:tplc="078607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CEC6A0F"/>
    <w:multiLevelType w:val="hybridMultilevel"/>
    <w:tmpl w:val="1422A4AC"/>
    <w:lvl w:ilvl="0" w:tplc="7D023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F432EDC"/>
    <w:multiLevelType w:val="hybridMultilevel"/>
    <w:tmpl w:val="78805FBA"/>
    <w:lvl w:ilvl="0" w:tplc="9D262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15388C"/>
    <w:multiLevelType w:val="hybridMultilevel"/>
    <w:tmpl w:val="3B6051A0"/>
    <w:lvl w:ilvl="0" w:tplc="B86A52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65F7E31"/>
    <w:multiLevelType w:val="multilevel"/>
    <w:tmpl w:val="F2F6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79D0D70"/>
    <w:multiLevelType w:val="hybridMultilevel"/>
    <w:tmpl w:val="AD44B336"/>
    <w:lvl w:ilvl="0" w:tplc="FF388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9614B44"/>
    <w:multiLevelType w:val="hybridMultilevel"/>
    <w:tmpl w:val="15244BF8"/>
    <w:lvl w:ilvl="0" w:tplc="BA88A8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C4423E4"/>
    <w:multiLevelType w:val="hybridMultilevel"/>
    <w:tmpl w:val="35FC75CA"/>
    <w:lvl w:ilvl="0" w:tplc="72FED9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C60320D"/>
    <w:multiLevelType w:val="hybridMultilevel"/>
    <w:tmpl w:val="7F846588"/>
    <w:lvl w:ilvl="0" w:tplc="6A909E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C7562C9"/>
    <w:multiLevelType w:val="hybridMultilevel"/>
    <w:tmpl w:val="96BAE884"/>
    <w:lvl w:ilvl="0" w:tplc="289EC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D307525"/>
    <w:multiLevelType w:val="hybridMultilevel"/>
    <w:tmpl w:val="1654F612"/>
    <w:lvl w:ilvl="0" w:tplc="B65EB8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FCD42C1"/>
    <w:multiLevelType w:val="hybridMultilevel"/>
    <w:tmpl w:val="BE96391E"/>
    <w:lvl w:ilvl="0" w:tplc="553EC1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FD96B07"/>
    <w:multiLevelType w:val="hybridMultilevel"/>
    <w:tmpl w:val="7932E50C"/>
    <w:lvl w:ilvl="0" w:tplc="73283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03C4284"/>
    <w:multiLevelType w:val="hybridMultilevel"/>
    <w:tmpl w:val="6680A91A"/>
    <w:lvl w:ilvl="0" w:tplc="3592B0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39965FA"/>
    <w:multiLevelType w:val="hybridMultilevel"/>
    <w:tmpl w:val="E864F01C"/>
    <w:lvl w:ilvl="0" w:tplc="FE9073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1">
    <w:nsid w:val="546034B4"/>
    <w:multiLevelType w:val="hybridMultilevel"/>
    <w:tmpl w:val="67DE1422"/>
    <w:lvl w:ilvl="0" w:tplc="5A2019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63D2094"/>
    <w:multiLevelType w:val="hybridMultilevel"/>
    <w:tmpl w:val="2DD49752"/>
    <w:lvl w:ilvl="0" w:tplc="81E47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A857BF5"/>
    <w:multiLevelType w:val="hybridMultilevel"/>
    <w:tmpl w:val="411E671C"/>
    <w:lvl w:ilvl="0" w:tplc="BC20A1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D1532E5"/>
    <w:multiLevelType w:val="hybridMultilevel"/>
    <w:tmpl w:val="3E90A67C"/>
    <w:lvl w:ilvl="0" w:tplc="698EED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D1D6844"/>
    <w:multiLevelType w:val="hybridMultilevel"/>
    <w:tmpl w:val="14EE33B2"/>
    <w:lvl w:ilvl="0" w:tplc="3A22A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F8E263C"/>
    <w:multiLevelType w:val="multilevel"/>
    <w:tmpl w:val="EF2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1EC5E22"/>
    <w:multiLevelType w:val="hybridMultilevel"/>
    <w:tmpl w:val="6F3233EA"/>
    <w:lvl w:ilvl="0" w:tplc="BBD67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2DD7496"/>
    <w:multiLevelType w:val="hybridMultilevel"/>
    <w:tmpl w:val="DB34F76E"/>
    <w:lvl w:ilvl="0" w:tplc="89480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3120193"/>
    <w:multiLevelType w:val="hybridMultilevel"/>
    <w:tmpl w:val="BF9ECAA8"/>
    <w:lvl w:ilvl="0" w:tplc="2CD8DF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D13336C"/>
    <w:multiLevelType w:val="hybridMultilevel"/>
    <w:tmpl w:val="26C23C12"/>
    <w:lvl w:ilvl="0" w:tplc="7D2EE6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E2C50D2"/>
    <w:multiLevelType w:val="hybridMultilevel"/>
    <w:tmpl w:val="AD484CBE"/>
    <w:lvl w:ilvl="0" w:tplc="1B0C06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1C02C76"/>
    <w:multiLevelType w:val="hybridMultilevel"/>
    <w:tmpl w:val="ACD845E4"/>
    <w:lvl w:ilvl="0" w:tplc="BE208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86A5489"/>
    <w:multiLevelType w:val="hybridMultilevel"/>
    <w:tmpl w:val="D92E5C22"/>
    <w:lvl w:ilvl="0" w:tplc="BE2E9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8826C13"/>
    <w:multiLevelType w:val="hybridMultilevel"/>
    <w:tmpl w:val="F91AF4B6"/>
    <w:lvl w:ilvl="0" w:tplc="4C90BB32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ABC517D"/>
    <w:multiLevelType w:val="hybridMultilevel"/>
    <w:tmpl w:val="C1E63916"/>
    <w:lvl w:ilvl="0" w:tplc="EDB4A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C1173F9"/>
    <w:multiLevelType w:val="hybridMultilevel"/>
    <w:tmpl w:val="36409956"/>
    <w:lvl w:ilvl="0" w:tplc="B3401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6"/>
  </w:num>
  <w:num w:numId="3">
    <w:abstractNumId w:val="46"/>
  </w:num>
  <w:num w:numId="4">
    <w:abstractNumId w:val="30"/>
  </w:num>
  <w:num w:numId="5">
    <w:abstractNumId w:val="54"/>
  </w:num>
  <w:num w:numId="6">
    <w:abstractNumId w:val="23"/>
  </w:num>
  <w:num w:numId="7">
    <w:abstractNumId w:val="33"/>
  </w:num>
  <w:num w:numId="8">
    <w:abstractNumId w:val="7"/>
  </w:num>
  <w:num w:numId="9">
    <w:abstractNumId w:val="15"/>
  </w:num>
  <w:num w:numId="10">
    <w:abstractNumId w:val="37"/>
  </w:num>
  <w:num w:numId="11">
    <w:abstractNumId w:val="35"/>
  </w:num>
  <w:num w:numId="12">
    <w:abstractNumId w:val="49"/>
  </w:num>
  <w:num w:numId="13">
    <w:abstractNumId w:val="2"/>
  </w:num>
  <w:num w:numId="14">
    <w:abstractNumId w:val="25"/>
  </w:num>
  <w:num w:numId="15">
    <w:abstractNumId w:val="13"/>
  </w:num>
  <w:num w:numId="16">
    <w:abstractNumId w:val="16"/>
  </w:num>
  <w:num w:numId="17">
    <w:abstractNumId w:val="55"/>
  </w:num>
  <w:num w:numId="18">
    <w:abstractNumId w:val="47"/>
  </w:num>
  <w:num w:numId="19">
    <w:abstractNumId w:val="48"/>
  </w:num>
  <w:num w:numId="20">
    <w:abstractNumId w:val="34"/>
  </w:num>
  <w:num w:numId="21">
    <w:abstractNumId w:val="40"/>
  </w:num>
  <w:num w:numId="22">
    <w:abstractNumId w:val="39"/>
  </w:num>
  <w:num w:numId="23">
    <w:abstractNumId w:val="19"/>
  </w:num>
  <w:num w:numId="24">
    <w:abstractNumId w:val="32"/>
  </w:num>
  <w:num w:numId="25">
    <w:abstractNumId w:val="51"/>
  </w:num>
  <w:num w:numId="26">
    <w:abstractNumId w:val="1"/>
  </w:num>
  <w:num w:numId="27">
    <w:abstractNumId w:val="43"/>
  </w:num>
  <w:num w:numId="28">
    <w:abstractNumId w:val="9"/>
  </w:num>
  <w:num w:numId="29">
    <w:abstractNumId w:val="12"/>
  </w:num>
  <w:num w:numId="30">
    <w:abstractNumId w:val="53"/>
  </w:num>
  <w:num w:numId="31">
    <w:abstractNumId w:val="42"/>
  </w:num>
  <w:num w:numId="32">
    <w:abstractNumId w:val="10"/>
  </w:num>
  <w:num w:numId="33">
    <w:abstractNumId w:val="4"/>
  </w:num>
  <w:num w:numId="34">
    <w:abstractNumId w:val="41"/>
  </w:num>
  <w:num w:numId="35">
    <w:abstractNumId w:val="50"/>
  </w:num>
  <w:num w:numId="36">
    <w:abstractNumId w:val="17"/>
  </w:num>
  <w:num w:numId="37">
    <w:abstractNumId w:val="20"/>
  </w:num>
  <w:num w:numId="38">
    <w:abstractNumId w:val="8"/>
  </w:num>
  <w:num w:numId="39">
    <w:abstractNumId w:val="26"/>
  </w:num>
  <w:num w:numId="40">
    <w:abstractNumId w:val="52"/>
  </w:num>
  <w:num w:numId="41">
    <w:abstractNumId w:val="14"/>
  </w:num>
  <w:num w:numId="42">
    <w:abstractNumId w:val="44"/>
  </w:num>
  <w:num w:numId="43">
    <w:abstractNumId w:val="38"/>
  </w:num>
  <w:num w:numId="44">
    <w:abstractNumId w:val="31"/>
  </w:num>
  <w:num w:numId="45">
    <w:abstractNumId w:val="45"/>
  </w:num>
  <w:num w:numId="46">
    <w:abstractNumId w:val="28"/>
  </w:num>
  <w:num w:numId="47">
    <w:abstractNumId w:val="24"/>
  </w:num>
  <w:num w:numId="48">
    <w:abstractNumId w:val="11"/>
  </w:num>
  <w:num w:numId="49">
    <w:abstractNumId w:val="6"/>
  </w:num>
  <w:num w:numId="50">
    <w:abstractNumId w:val="56"/>
  </w:num>
  <w:num w:numId="51">
    <w:abstractNumId w:val="5"/>
  </w:num>
  <w:num w:numId="52">
    <w:abstractNumId w:val="22"/>
  </w:num>
  <w:num w:numId="53">
    <w:abstractNumId w:val="21"/>
  </w:num>
  <w:num w:numId="54">
    <w:abstractNumId w:val="3"/>
  </w:num>
  <w:num w:numId="55">
    <w:abstractNumId w:val="27"/>
  </w:num>
  <w:num w:numId="56">
    <w:abstractNumId w:val="18"/>
  </w:num>
  <w:num w:numId="57">
    <w:abstractNumId w:val="2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50"/>
    <w:rsid w:val="00005D10"/>
    <w:rsid w:val="000060A5"/>
    <w:rsid w:val="00007830"/>
    <w:rsid w:val="00007C24"/>
    <w:rsid w:val="000164FC"/>
    <w:rsid w:val="00022C1C"/>
    <w:rsid w:val="00025237"/>
    <w:rsid w:val="00037C49"/>
    <w:rsid w:val="00042AB0"/>
    <w:rsid w:val="00044941"/>
    <w:rsid w:val="000478C9"/>
    <w:rsid w:val="00051BFF"/>
    <w:rsid w:val="000626FF"/>
    <w:rsid w:val="0006698A"/>
    <w:rsid w:val="000711A6"/>
    <w:rsid w:val="00076882"/>
    <w:rsid w:val="000779EC"/>
    <w:rsid w:val="000808D2"/>
    <w:rsid w:val="00091080"/>
    <w:rsid w:val="00096CFA"/>
    <w:rsid w:val="000A391E"/>
    <w:rsid w:val="000A5E9B"/>
    <w:rsid w:val="000A7E14"/>
    <w:rsid w:val="000B1CE3"/>
    <w:rsid w:val="000B620A"/>
    <w:rsid w:val="000B70F0"/>
    <w:rsid w:val="000B7EE8"/>
    <w:rsid w:val="000C2D06"/>
    <w:rsid w:val="000D3F7B"/>
    <w:rsid w:val="000D6BC5"/>
    <w:rsid w:val="000F2CC0"/>
    <w:rsid w:val="000F553E"/>
    <w:rsid w:val="001004DB"/>
    <w:rsid w:val="00105A23"/>
    <w:rsid w:val="00122594"/>
    <w:rsid w:val="001254D8"/>
    <w:rsid w:val="00132A95"/>
    <w:rsid w:val="00143E67"/>
    <w:rsid w:val="00143E6C"/>
    <w:rsid w:val="00147F86"/>
    <w:rsid w:val="001523A5"/>
    <w:rsid w:val="0015324A"/>
    <w:rsid w:val="001546D5"/>
    <w:rsid w:val="00160D4A"/>
    <w:rsid w:val="001632CD"/>
    <w:rsid w:val="00170656"/>
    <w:rsid w:val="00177BBC"/>
    <w:rsid w:val="001811ED"/>
    <w:rsid w:val="001813AF"/>
    <w:rsid w:val="001835D7"/>
    <w:rsid w:val="001934CF"/>
    <w:rsid w:val="001950B9"/>
    <w:rsid w:val="001A0F32"/>
    <w:rsid w:val="001A1563"/>
    <w:rsid w:val="001A1604"/>
    <w:rsid w:val="001A4F3F"/>
    <w:rsid w:val="001B2097"/>
    <w:rsid w:val="001B300E"/>
    <w:rsid w:val="001B7F3E"/>
    <w:rsid w:val="001C1D24"/>
    <w:rsid w:val="001C2A46"/>
    <w:rsid w:val="001D0D97"/>
    <w:rsid w:val="001D2C68"/>
    <w:rsid w:val="001D4593"/>
    <w:rsid w:val="001D7468"/>
    <w:rsid w:val="001D7688"/>
    <w:rsid w:val="001E35BC"/>
    <w:rsid w:val="002105A4"/>
    <w:rsid w:val="00211055"/>
    <w:rsid w:val="00213251"/>
    <w:rsid w:val="002204C9"/>
    <w:rsid w:val="002215DA"/>
    <w:rsid w:val="002306A4"/>
    <w:rsid w:val="0023095C"/>
    <w:rsid w:val="00230B68"/>
    <w:rsid w:val="00241F1D"/>
    <w:rsid w:val="00252A96"/>
    <w:rsid w:val="002534AD"/>
    <w:rsid w:val="00253915"/>
    <w:rsid w:val="0025686D"/>
    <w:rsid w:val="00257DC9"/>
    <w:rsid w:val="00261AAD"/>
    <w:rsid w:val="0026351B"/>
    <w:rsid w:val="00270095"/>
    <w:rsid w:val="0027485B"/>
    <w:rsid w:val="00292FDB"/>
    <w:rsid w:val="0029393A"/>
    <w:rsid w:val="002944DC"/>
    <w:rsid w:val="00295081"/>
    <w:rsid w:val="002953FC"/>
    <w:rsid w:val="002A0C54"/>
    <w:rsid w:val="002A28E4"/>
    <w:rsid w:val="002A2B64"/>
    <w:rsid w:val="002A3782"/>
    <w:rsid w:val="002B1E88"/>
    <w:rsid w:val="002C608C"/>
    <w:rsid w:val="002C67E0"/>
    <w:rsid w:val="002D2F53"/>
    <w:rsid w:val="002D51A3"/>
    <w:rsid w:val="002E382D"/>
    <w:rsid w:val="002E3CED"/>
    <w:rsid w:val="002E4BAD"/>
    <w:rsid w:val="002E4FBD"/>
    <w:rsid w:val="002F10CB"/>
    <w:rsid w:val="002F706E"/>
    <w:rsid w:val="002F7E8F"/>
    <w:rsid w:val="003018ED"/>
    <w:rsid w:val="003024BC"/>
    <w:rsid w:val="00315827"/>
    <w:rsid w:val="003225BA"/>
    <w:rsid w:val="00322669"/>
    <w:rsid w:val="003227CD"/>
    <w:rsid w:val="00323077"/>
    <w:rsid w:val="003259AB"/>
    <w:rsid w:val="00327203"/>
    <w:rsid w:val="0033300A"/>
    <w:rsid w:val="00344588"/>
    <w:rsid w:val="00347B82"/>
    <w:rsid w:val="00350B3B"/>
    <w:rsid w:val="00350D4C"/>
    <w:rsid w:val="003540E1"/>
    <w:rsid w:val="00355C43"/>
    <w:rsid w:val="00360253"/>
    <w:rsid w:val="00361DAE"/>
    <w:rsid w:val="00363532"/>
    <w:rsid w:val="003637F2"/>
    <w:rsid w:val="00366757"/>
    <w:rsid w:val="003713E3"/>
    <w:rsid w:val="00374493"/>
    <w:rsid w:val="0038138A"/>
    <w:rsid w:val="00383494"/>
    <w:rsid w:val="0039157F"/>
    <w:rsid w:val="0039333E"/>
    <w:rsid w:val="003942AC"/>
    <w:rsid w:val="003954F9"/>
    <w:rsid w:val="003966E8"/>
    <w:rsid w:val="003A3498"/>
    <w:rsid w:val="003A7A33"/>
    <w:rsid w:val="003B0C61"/>
    <w:rsid w:val="003B1187"/>
    <w:rsid w:val="003C0F77"/>
    <w:rsid w:val="003C75D3"/>
    <w:rsid w:val="003D0060"/>
    <w:rsid w:val="003D35FA"/>
    <w:rsid w:val="003E0554"/>
    <w:rsid w:val="003E093B"/>
    <w:rsid w:val="003E649A"/>
    <w:rsid w:val="003F4399"/>
    <w:rsid w:val="003F48FA"/>
    <w:rsid w:val="00407CF4"/>
    <w:rsid w:val="004110FC"/>
    <w:rsid w:val="0041254D"/>
    <w:rsid w:val="00413857"/>
    <w:rsid w:val="00414591"/>
    <w:rsid w:val="004149F7"/>
    <w:rsid w:val="004205DC"/>
    <w:rsid w:val="00420A3B"/>
    <w:rsid w:val="00423CE9"/>
    <w:rsid w:val="00432664"/>
    <w:rsid w:val="00434B5B"/>
    <w:rsid w:val="00435BD5"/>
    <w:rsid w:val="0044100A"/>
    <w:rsid w:val="00444003"/>
    <w:rsid w:val="00457455"/>
    <w:rsid w:val="00460C1F"/>
    <w:rsid w:val="004660F3"/>
    <w:rsid w:val="00470FB9"/>
    <w:rsid w:val="0047550C"/>
    <w:rsid w:val="00476DCF"/>
    <w:rsid w:val="004855B3"/>
    <w:rsid w:val="00491C67"/>
    <w:rsid w:val="004960A8"/>
    <w:rsid w:val="004974B4"/>
    <w:rsid w:val="004A03C4"/>
    <w:rsid w:val="004A3A15"/>
    <w:rsid w:val="004A3ED3"/>
    <w:rsid w:val="004A3F9A"/>
    <w:rsid w:val="004A5ABE"/>
    <w:rsid w:val="004A6F86"/>
    <w:rsid w:val="004B17ED"/>
    <w:rsid w:val="004B2E6F"/>
    <w:rsid w:val="004C4583"/>
    <w:rsid w:val="004C750E"/>
    <w:rsid w:val="004D409F"/>
    <w:rsid w:val="004F1D82"/>
    <w:rsid w:val="004F3B87"/>
    <w:rsid w:val="004F4E25"/>
    <w:rsid w:val="005010BA"/>
    <w:rsid w:val="005033EA"/>
    <w:rsid w:val="0051296E"/>
    <w:rsid w:val="00521650"/>
    <w:rsid w:val="005246EF"/>
    <w:rsid w:val="00527113"/>
    <w:rsid w:val="00530FB1"/>
    <w:rsid w:val="00534992"/>
    <w:rsid w:val="005350BF"/>
    <w:rsid w:val="005356CD"/>
    <w:rsid w:val="005379F0"/>
    <w:rsid w:val="00543318"/>
    <w:rsid w:val="00551C8F"/>
    <w:rsid w:val="00553D6E"/>
    <w:rsid w:val="00557CC4"/>
    <w:rsid w:val="005679B5"/>
    <w:rsid w:val="00574CCC"/>
    <w:rsid w:val="00590162"/>
    <w:rsid w:val="00595A01"/>
    <w:rsid w:val="005A1BC0"/>
    <w:rsid w:val="005A3315"/>
    <w:rsid w:val="005C3890"/>
    <w:rsid w:val="005C4195"/>
    <w:rsid w:val="005C56D3"/>
    <w:rsid w:val="005C60A2"/>
    <w:rsid w:val="005D22DF"/>
    <w:rsid w:val="005D364C"/>
    <w:rsid w:val="005D507F"/>
    <w:rsid w:val="005E030B"/>
    <w:rsid w:val="005F5F47"/>
    <w:rsid w:val="006000E8"/>
    <w:rsid w:val="006068CA"/>
    <w:rsid w:val="00610398"/>
    <w:rsid w:val="006200D5"/>
    <w:rsid w:val="00622776"/>
    <w:rsid w:val="00623A7A"/>
    <w:rsid w:val="00624EFF"/>
    <w:rsid w:val="00641D18"/>
    <w:rsid w:val="00642DD2"/>
    <w:rsid w:val="006476E6"/>
    <w:rsid w:val="00650FD2"/>
    <w:rsid w:val="00653D55"/>
    <w:rsid w:val="00663075"/>
    <w:rsid w:val="00663B9E"/>
    <w:rsid w:val="006779E1"/>
    <w:rsid w:val="00681DF4"/>
    <w:rsid w:val="00683760"/>
    <w:rsid w:val="006967D7"/>
    <w:rsid w:val="006A2109"/>
    <w:rsid w:val="006B3594"/>
    <w:rsid w:val="006B5AF5"/>
    <w:rsid w:val="006C2C27"/>
    <w:rsid w:val="006C7099"/>
    <w:rsid w:val="006D2A1B"/>
    <w:rsid w:val="006E1DA0"/>
    <w:rsid w:val="006F3A24"/>
    <w:rsid w:val="006F69AB"/>
    <w:rsid w:val="00705CB8"/>
    <w:rsid w:val="007078E4"/>
    <w:rsid w:val="0071085C"/>
    <w:rsid w:val="00711BFD"/>
    <w:rsid w:val="00721ACA"/>
    <w:rsid w:val="007230D2"/>
    <w:rsid w:val="007231C1"/>
    <w:rsid w:val="00734AF5"/>
    <w:rsid w:val="00734C72"/>
    <w:rsid w:val="00737861"/>
    <w:rsid w:val="007409D8"/>
    <w:rsid w:val="00740CAB"/>
    <w:rsid w:val="00744515"/>
    <w:rsid w:val="00754F62"/>
    <w:rsid w:val="00766C73"/>
    <w:rsid w:val="007722E3"/>
    <w:rsid w:val="00773FF5"/>
    <w:rsid w:val="007822BB"/>
    <w:rsid w:val="007849D6"/>
    <w:rsid w:val="007943F0"/>
    <w:rsid w:val="00795477"/>
    <w:rsid w:val="007A1505"/>
    <w:rsid w:val="007A2313"/>
    <w:rsid w:val="007A2FB6"/>
    <w:rsid w:val="007B1970"/>
    <w:rsid w:val="007C1AD8"/>
    <w:rsid w:val="007D0C8E"/>
    <w:rsid w:val="007E0B10"/>
    <w:rsid w:val="007E0D0C"/>
    <w:rsid w:val="007E2361"/>
    <w:rsid w:val="007E3985"/>
    <w:rsid w:val="007E4257"/>
    <w:rsid w:val="007E4FAA"/>
    <w:rsid w:val="007E546E"/>
    <w:rsid w:val="007F1B01"/>
    <w:rsid w:val="007F1B6E"/>
    <w:rsid w:val="007F2902"/>
    <w:rsid w:val="007F77A0"/>
    <w:rsid w:val="008003D8"/>
    <w:rsid w:val="00803074"/>
    <w:rsid w:val="00805668"/>
    <w:rsid w:val="00810264"/>
    <w:rsid w:val="00810634"/>
    <w:rsid w:val="00816D0A"/>
    <w:rsid w:val="008257E1"/>
    <w:rsid w:val="0082791A"/>
    <w:rsid w:val="00845E17"/>
    <w:rsid w:val="00846439"/>
    <w:rsid w:val="008467D5"/>
    <w:rsid w:val="008500A3"/>
    <w:rsid w:val="00851972"/>
    <w:rsid w:val="00852637"/>
    <w:rsid w:val="008560C4"/>
    <w:rsid w:val="008570B3"/>
    <w:rsid w:val="00866F1E"/>
    <w:rsid w:val="00867341"/>
    <w:rsid w:val="00872EFF"/>
    <w:rsid w:val="00881646"/>
    <w:rsid w:val="00885847"/>
    <w:rsid w:val="008974FF"/>
    <w:rsid w:val="008A530A"/>
    <w:rsid w:val="008B4950"/>
    <w:rsid w:val="008C2EFE"/>
    <w:rsid w:val="008C2F18"/>
    <w:rsid w:val="008E0D8E"/>
    <w:rsid w:val="008E2CF3"/>
    <w:rsid w:val="008E30F2"/>
    <w:rsid w:val="008E49A0"/>
    <w:rsid w:val="008E6F10"/>
    <w:rsid w:val="008F07A7"/>
    <w:rsid w:val="00900C59"/>
    <w:rsid w:val="00901004"/>
    <w:rsid w:val="00901FFA"/>
    <w:rsid w:val="00904A0E"/>
    <w:rsid w:val="00914CCD"/>
    <w:rsid w:val="0091667E"/>
    <w:rsid w:val="0091700C"/>
    <w:rsid w:val="00931708"/>
    <w:rsid w:val="009323CB"/>
    <w:rsid w:val="00941239"/>
    <w:rsid w:val="0094336A"/>
    <w:rsid w:val="009443DB"/>
    <w:rsid w:val="00955240"/>
    <w:rsid w:val="0095656E"/>
    <w:rsid w:val="009568EE"/>
    <w:rsid w:val="009576C1"/>
    <w:rsid w:val="00960DF5"/>
    <w:rsid w:val="00960E02"/>
    <w:rsid w:val="009637B8"/>
    <w:rsid w:val="0096504C"/>
    <w:rsid w:val="00976F7F"/>
    <w:rsid w:val="009816C8"/>
    <w:rsid w:val="00993CAB"/>
    <w:rsid w:val="00997906"/>
    <w:rsid w:val="009A389B"/>
    <w:rsid w:val="009A4931"/>
    <w:rsid w:val="009B3675"/>
    <w:rsid w:val="009C089D"/>
    <w:rsid w:val="009C14CF"/>
    <w:rsid w:val="009C5442"/>
    <w:rsid w:val="009C6B6F"/>
    <w:rsid w:val="009D25EB"/>
    <w:rsid w:val="009E01A3"/>
    <w:rsid w:val="009E1EE5"/>
    <w:rsid w:val="009E6766"/>
    <w:rsid w:val="00A043DC"/>
    <w:rsid w:val="00A1015B"/>
    <w:rsid w:val="00A120D2"/>
    <w:rsid w:val="00A15C6D"/>
    <w:rsid w:val="00A22556"/>
    <w:rsid w:val="00A25453"/>
    <w:rsid w:val="00A2718F"/>
    <w:rsid w:val="00A301F5"/>
    <w:rsid w:val="00A31BF6"/>
    <w:rsid w:val="00A361F5"/>
    <w:rsid w:val="00A40805"/>
    <w:rsid w:val="00A60609"/>
    <w:rsid w:val="00A668A8"/>
    <w:rsid w:val="00A70942"/>
    <w:rsid w:val="00A8041B"/>
    <w:rsid w:val="00A80715"/>
    <w:rsid w:val="00A837A7"/>
    <w:rsid w:val="00A85083"/>
    <w:rsid w:val="00A95953"/>
    <w:rsid w:val="00A95D1C"/>
    <w:rsid w:val="00AA31B0"/>
    <w:rsid w:val="00AB051B"/>
    <w:rsid w:val="00AB1C38"/>
    <w:rsid w:val="00AC0BE4"/>
    <w:rsid w:val="00AC789E"/>
    <w:rsid w:val="00AD04BC"/>
    <w:rsid w:val="00AD08D9"/>
    <w:rsid w:val="00AD3999"/>
    <w:rsid w:val="00AD4A5B"/>
    <w:rsid w:val="00AD5A6C"/>
    <w:rsid w:val="00AF6557"/>
    <w:rsid w:val="00AF74D5"/>
    <w:rsid w:val="00B0013D"/>
    <w:rsid w:val="00B11EA2"/>
    <w:rsid w:val="00B12951"/>
    <w:rsid w:val="00B252DB"/>
    <w:rsid w:val="00B267A6"/>
    <w:rsid w:val="00B26AD7"/>
    <w:rsid w:val="00B3081F"/>
    <w:rsid w:val="00B3633D"/>
    <w:rsid w:val="00B377D3"/>
    <w:rsid w:val="00B42C91"/>
    <w:rsid w:val="00B47307"/>
    <w:rsid w:val="00B54CC3"/>
    <w:rsid w:val="00B65140"/>
    <w:rsid w:val="00B70DF7"/>
    <w:rsid w:val="00B73EBB"/>
    <w:rsid w:val="00B80B4B"/>
    <w:rsid w:val="00B8438A"/>
    <w:rsid w:val="00B96BBC"/>
    <w:rsid w:val="00BA3FF0"/>
    <w:rsid w:val="00BA5B97"/>
    <w:rsid w:val="00BA654D"/>
    <w:rsid w:val="00BA6EAA"/>
    <w:rsid w:val="00BA7E75"/>
    <w:rsid w:val="00BC0F71"/>
    <w:rsid w:val="00BC1E54"/>
    <w:rsid w:val="00BE1722"/>
    <w:rsid w:val="00BE1A2A"/>
    <w:rsid w:val="00BE21CC"/>
    <w:rsid w:val="00BE5FC8"/>
    <w:rsid w:val="00BE6636"/>
    <w:rsid w:val="00BE7DED"/>
    <w:rsid w:val="00BF1C46"/>
    <w:rsid w:val="00BF2A55"/>
    <w:rsid w:val="00BF4FF6"/>
    <w:rsid w:val="00C15A45"/>
    <w:rsid w:val="00C264E1"/>
    <w:rsid w:val="00C32E5E"/>
    <w:rsid w:val="00C45302"/>
    <w:rsid w:val="00C462A5"/>
    <w:rsid w:val="00C474C4"/>
    <w:rsid w:val="00C50B40"/>
    <w:rsid w:val="00C631FF"/>
    <w:rsid w:val="00C65A0D"/>
    <w:rsid w:val="00C9045F"/>
    <w:rsid w:val="00C93DD3"/>
    <w:rsid w:val="00C967A7"/>
    <w:rsid w:val="00C972E9"/>
    <w:rsid w:val="00CA761C"/>
    <w:rsid w:val="00CB1775"/>
    <w:rsid w:val="00CB260C"/>
    <w:rsid w:val="00CC09D6"/>
    <w:rsid w:val="00CC4E12"/>
    <w:rsid w:val="00CC69E9"/>
    <w:rsid w:val="00CD58C0"/>
    <w:rsid w:val="00CE1003"/>
    <w:rsid w:val="00CE3650"/>
    <w:rsid w:val="00CF00C2"/>
    <w:rsid w:val="00CF038D"/>
    <w:rsid w:val="00CF054B"/>
    <w:rsid w:val="00CF385D"/>
    <w:rsid w:val="00CF6DAF"/>
    <w:rsid w:val="00D053FB"/>
    <w:rsid w:val="00D37EE8"/>
    <w:rsid w:val="00D43B7A"/>
    <w:rsid w:val="00D46FF6"/>
    <w:rsid w:val="00D7201C"/>
    <w:rsid w:val="00D7302B"/>
    <w:rsid w:val="00D73608"/>
    <w:rsid w:val="00D818C0"/>
    <w:rsid w:val="00D83DA5"/>
    <w:rsid w:val="00D92A5A"/>
    <w:rsid w:val="00D935C7"/>
    <w:rsid w:val="00D975B8"/>
    <w:rsid w:val="00DA1903"/>
    <w:rsid w:val="00DB127A"/>
    <w:rsid w:val="00DC2E51"/>
    <w:rsid w:val="00DC5D3A"/>
    <w:rsid w:val="00DC5FEE"/>
    <w:rsid w:val="00DD196F"/>
    <w:rsid w:val="00DD3486"/>
    <w:rsid w:val="00DD547A"/>
    <w:rsid w:val="00DE04D7"/>
    <w:rsid w:val="00DE1086"/>
    <w:rsid w:val="00DE21A0"/>
    <w:rsid w:val="00DE2F01"/>
    <w:rsid w:val="00DF1FFD"/>
    <w:rsid w:val="00DF5189"/>
    <w:rsid w:val="00E017BE"/>
    <w:rsid w:val="00E022E0"/>
    <w:rsid w:val="00E1291E"/>
    <w:rsid w:val="00E20552"/>
    <w:rsid w:val="00E20789"/>
    <w:rsid w:val="00E20B88"/>
    <w:rsid w:val="00E224AE"/>
    <w:rsid w:val="00E2363A"/>
    <w:rsid w:val="00E23951"/>
    <w:rsid w:val="00E30D33"/>
    <w:rsid w:val="00E338EB"/>
    <w:rsid w:val="00E33D60"/>
    <w:rsid w:val="00E33F70"/>
    <w:rsid w:val="00E37C54"/>
    <w:rsid w:val="00E42853"/>
    <w:rsid w:val="00E42F8C"/>
    <w:rsid w:val="00E4510F"/>
    <w:rsid w:val="00E46E47"/>
    <w:rsid w:val="00E52172"/>
    <w:rsid w:val="00E568A7"/>
    <w:rsid w:val="00E576F5"/>
    <w:rsid w:val="00E700AD"/>
    <w:rsid w:val="00E72720"/>
    <w:rsid w:val="00E7629E"/>
    <w:rsid w:val="00E9411A"/>
    <w:rsid w:val="00E94DE5"/>
    <w:rsid w:val="00E94E87"/>
    <w:rsid w:val="00EA0815"/>
    <w:rsid w:val="00EB20B7"/>
    <w:rsid w:val="00EB2744"/>
    <w:rsid w:val="00EB4778"/>
    <w:rsid w:val="00EC2CCB"/>
    <w:rsid w:val="00EC7D97"/>
    <w:rsid w:val="00F010EB"/>
    <w:rsid w:val="00F01BE6"/>
    <w:rsid w:val="00F05566"/>
    <w:rsid w:val="00F05C9E"/>
    <w:rsid w:val="00F06D36"/>
    <w:rsid w:val="00F071CD"/>
    <w:rsid w:val="00F07EB1"/>
    <w:rsid w:val="00F15DD1"/>
    <w:rsid w:val="00F16F3E"/>
    <w:rsid w:val="00F21D95"/>
    <w:rsid w:val="00F24FED"/>
    <w:rsid w:val="00F2653B"/>
    <w:rsid w:val="00F33715"/>
    <w:rsid w:val="00F36D5F"/>
    <w:rsid w:val="00F43905"/>
    <w:rsid w:val="00F43DF1"/>
    <w:rsid w:val="00F45AAB"/>
    <w:rsid w:val="00F5313F"/>
    <w:rsid w:val="00F57174"/>
    <w:rsid w:val="00F57286"/>
    <w:rsid w:val="00F64470"/>
    <w:rsid w:val="00F751C8"/>
    <w:rsid w:val="00F75EEF"/>
    <w:rsid w:val="00F82E80"/>
    <w:rsid w:val="00F83B71"/>
    <w:rsid w:val="00F85740"/>
    <w:rsid w:val="00FA14AC"/>
    <w:rsid w:val="00FA29C0"/>
    <w:rsid w:val="00FA483D"/>
    <w:rsid w:val="00FB0E9D"/>
    <w:rsid w:val="00FB1D69"/>
    <w:rsid w:val="00FB5578"/>
    <w:rsid w:val="00FB6633"/>
    <w:rsid w:val="00FC224F"/>
    <w:rsid w:val="00FC35ED"/>
    <w:rsid w:val="00FC4A86"/>
    <w:rsid w:val="00FE3C84"/>
    <w:rsid w:val="00FE47F6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F4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6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1296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label-title">
    <w:name w:val="label-title"/>
    <w:basedOn w:val="a0"/>
    <w:rsid w:val="0051296E"/>
  </w:style>
  <w:style w:type="paragraph" w:styleId="a5">
    <w:name w:val="Balloon Text"/>
    <w:basedOn w:val="a"/>
    <w:link w:val="a6"/>
    <w:uiPriority w:val="99"/>
    <w:semiHidden/>
    <w:unhideWhenUsed/>
    <w:rsid w:val="0051296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51296E"/>
    <w:rPr>
      <w:rFonts w:ascii="Heiti SC Light" w:eastAsia="Heiti SC Light"/>
      <w:sz w:val="18"/>
      <w:szCs w:val="18"/>
    </w:rPr>
  </w:style>
  <w:style w:type="character" w:styleId="a7">
    <w:name w:val="Hyperlink"/>
    <w:uiPriority w:val="99"/>
    <w:unhideWhenUsed/>
    <w:rsid w:val="009D25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4285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1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link w:val="HTML"/>
    <w:uiPriority w:val="99"/>
    <w:semiHidden/>
    <w:rsid w:val="007F1B6E"/>
    <w:rPr>
      <w:rFonts w:ascii="Courier" w:hAnsi="Courier" w:cs="Courier"/>
      <w:kern w:val="0"/>
      <w:sz w:val="20"/>
      <w:szCs w:val="20"/>
    </w:rPr>
  </w:style>
  <w:style w:type="character" w:styleId="HTML1">
    <w:name w:val="HTML Code"/>
    <w:uiPriority w:val="99"/>
    <w:semiHidden/>
    <w:unhideWhenUsed/>
    <w:rsid w:val="00E568A7"/>
    <w:rPr>
      <w:rFonts w:ascii="Courier" w:eastAsia="宋体" w:hAnsi="Courier" w:cs="Courier"/>
      <w:sz w:val="20"/>
      <w:szCs w:val="20"/>
    </w:rPr>
  </w:style>
  <w:style w:type="table" w:styleId="a8">
    <w:name w:val="Table Grid"/>
    <w:basedOn w:val="a1"/>
    <w:uiPriority w:val="59"/>
    <w:rsid w:val="00F21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E7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uiPriority w:val="99"/>
    <w:rsid w:val="00E7272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link w:val="ab"/>
    <w:uiPriority w:val="99"/>
    <w:rsid w:val="00E72720"/>
    <w:rPr>
      <w:sz w:val="18"/>
      <w:szCs w:val="18"/>
    </w:rPr>
  </w:style>
  <w:style w:type="character" w:styleId="ad">
    <w:name w:val="Strong"/>
    <w:uiPriority w:val="22"/>
    <w:qFormat/>
    <w:rsid w:val="001D746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6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1296E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label-title">
    <w:name w:val="label-title"/>
    <w:basedOn w:val="a0"/>
    <w:rsid w:val="0051296E"/>
  </w:style>
  <w:style w:type="paragraph" w:styleId="a5">
    <w:name w:val="Balloon Text"/>
    <w:basedOn w:val="a"/>
    <w:link w:val="a6"/>
    <w:uiPriority w:val="99"/>
    <w:semiHidden/>
    <w:unhideWhenUsed/>
    <w:rsid w:val="0051296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51296E"/>
    <w:rPr>
      <w:rFonts w:ascii="Heiti SC Light" w:eastAsia="Heiti SC Light"/>
      <w:sz w:val="18"/>
      <w:szCs w:val="18"/>
    </w:rPr>
  </w:style>
  <w:style w:type="character" w:styleId="a7">
    <w:name w:val="Hyperlink"/>
    <w:uiPriority w:val="99"/>
    <w:unhideWhenUsed/>
    <w:rsid w:val="009D25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4285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1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link w:val="HTML"/>
    <w:uiPriority w:val="99"/>
    <w:semiHidden/>
    <w:rsid w:val="007F1B6E"/>
    <w:rPr>
      <w:rFonts w:ascii="Courier" w:hAnsi="Courier" w:cs="Courier"/>
      <w:kern w:val="0"/>
      <w:sz w:val="20"/>
      <w:szCs w:val="20"/>
    </w:rPr>
  </w:style>
  <w:style w:type="character" w:styleId="HTML1">
    <w:name w:val="HTML Code"/>
    <w:uiPriority w:val="99"/>
    <w:semiHidden/>
    <w:unhideWhenUsed/>
    <w:rsid w:val="00E568A7"/>
    <w:rPr>
      <w:rFonts w:ascii="Courier" w:eastAsia="宋体" w:hAnsi="Courier" w:cs="Courier"/>
      <w:sz w:val="20"/>
      <w:szCs w:val="20"/>
    </w:rPr>
  </w:style>
  <w:style w:type="table" w:styleId="a8">
    <w:name w:val="Table Grid"/>
    <w:basedOn w:val="a1"/>
    <w:uiPriority w:val="59"/>
    <w:rsid w:val="00F21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E7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uiPriority w:val="99"/>
    <w:rsid w:val="00E7272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link w:val="ab"/>
    <w:uiPriority w:val="99"/>
    <w:rsid w:val="00E72720"/>
    <w:rPr>
      <w:sz w:val="18"/>
      <w:szCs w:val="18"/>
    </w:rPr>
  </w:style>
  <w:style w:type="character" w:styleId="ad">
    <w:name w:val="Strong"/>
    <w:uiPriority w:val="22"/>
    <w:qFormat/>
    <w:rsid w:val="001D7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115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229">
          <w:marLeft w:val="-300"/>
          <w:marRight w:val="-300"/>
          <w:marTop w:val="600"/>
          <w:marBottom w:val="150"/>
          <w:divBdr>
            <w:top w:val="dashed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iaojing:Library:Application%20Support:Microsoft:Office:&#29992;&#25143;&#27169;&#26495;:&#25105;&#30340;&#27169;&#26495;:&#65339;2015&#24180;&#24037;&#20316;&#26085;&#24535;&#65341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998C04-CB26-C04E-B08F-77AD8B90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［2015年工作日志］.dotx</Template>
  <TotalTime>1</TotalTime>
  <Pages>4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2</cp:revision>
  <cp:lastPrinted>2018-10-23T02:59:00Z</cp:lastPrinted>
  <dcterms:created xsi:type="dcterms:W3CDTF">2018-10-23T09:46:00Z</dcterms:created>
  <dcterms:modified xsi:type="dcterms:W3CDTF">2018-10-23T09:46:00Z</dcterms:modified>
</cp:coreProperties>
</file>